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EFCDE" w14:textId="755F6475" w:rsidR="008C4393" w:rsidRPr="00D047E9" w:rsidRDefault="006703B5">
      <w:pPr>
        <w:pStyle w:val="Titlu"/>
        <w:jc w:val="right"/>
        <w:rPr>
          <w:rFonts w:ascii="Times New Roman" w:hAnsi="Times New Roman"/>
        </w:rPr>
      </w:pPr>
      <w:r>
        <w:t>BookLoop</w:t>
      </w:r>
    </w:p>
    <w:p w14:paraId="6A678565" w14:textId="77777777"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20756F1A" w14:textId="77777777"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14:paraId="5433F224" w14:textId="3540575C"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67DD23AC" w14:textId="77777777" w:rsidR="008C4393" w:rsidRPr="00D047E9" w:rsidRDefault="008C4393"/>
    <w:p w14:paraId="29AE5A19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20C3380B" w14:textId="77777777" w:rsidR="008C4393" w:rsidRPr="00D047E9" w:rsidRDefault="008C4393"/>
    <w:p w14:paraId="7C49B1FE" w14:textId="77777777" w:rsidR="008C4393" w:rsidRPr="00D047E9" w:rsidRDefault="008C4393">
      <w:pPr>
        <w:pStyle w:val="Corptext"/>
      </w:pPr>
    </w:p>
    <w:p w14:paraId="323E5FBA" w14:textId="77777777" w:rsidR="008C4393" w:rsidRPr="00D047E9" w:rsidRDefault="008C4393">
      <w:pPr>
        <w:pStyle w:val="Corptext"/>
      </w:pPr>
    </w:p>
    <w:p w14:paraId="1DEB1F31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0184C40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45D18243" w14:textId="77777777">
        <w:tc>
          <w:tcPr>
            <w:tcW w:w="2304" w:type="dxa"/>
          </w:tcPr>
          <w:p w14:paraId="1F322EF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340429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346C58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D1410B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71A667CA" w14:textId="77777777">
        <w:tc>
          <w:tcPr>
            <w:tcW w:w="2304" w:type="dxa"/>
          </w:tcPr>
          <w:p w14:paraId="117F1903" w14:textId="3CEC243E" w:rsidR="008C4393" w:rsidRPr="00D047E9" w:rsidRDefault="006703B5">
            <w:pPr>
              <w:pStyle w:val="Tabletext"/>
            </w:pPr>
            <w:r>
              <w:t>18 Mar 2021</w:t>
            </w:r>
          </w:p>
        </w:tc>
        <w:tc>
          <w:tcPr>
            <w:tcW w:w="1152" w:type="dxa"/>
          </w:tcPr>
          <w:p w14:paraId="53EF454E" w14:textId="21829B69" w:rsidR="008C4393" w:rsidRPr="00D047E9" w:rsidRDefault="006703B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42AA8A" w14:textId="243648E3" w:rsidR="008C4393" w:rsidRPr="00D047E9" w:rsidRDefault="006703B5">
            <w:pPr>
              <w:pStyle w:val="Tabletext"/>
            </w:pPr>
            <w:r>
              <w:t>The initial</w:t>
            </w:r>
            <w:r w:rsidR="00FC3193">
              <w:t xml:space="preserve"> main</w:t>
            </w:r>
            <w:r>
              <w:t xml:space="preserve"> use cases for the application.</w:t>
            </w:r>
          </w:p>
        </w:tc>
        <w:tc>
          <w:tcPr>
            <w:tcW w:w="2304" w:type="dxa"/>
          </w:tcPr>
          <w:p w14:paraId="21952483" w14:textId="2EC23201" w:rsidR="008C4393" w:rsidRPr="00D047E9" w:rsidRDefault="006703B5">
            <w:pPr>
              <w:pStyle w:val="Tabletext"/>
            </w:pPr>
            <w:r>
              <w:t>Stancu Gabriel - Iulian</w:t>
            </w:r>
          </w:p>
        </w:tc>
      </w:tr>
      <w:tr w:rsidR="008C4393" w:rsidRPr="00D047E9" w14:paraId="38A39489" w14:textId="77777777">
        <w:tc>
          <w:tcPr>
            <w:tcW w:w="2304" w:type="dxa"/>
          </w:tcPr>
          <w:p w14:paraId="17E8A50D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3109028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3D771D5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DAE0932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6AB8280" w14:textId="77777777">
        <w:tc>
          <w:tcPr>
            <w:tcW w:w="2304" w:type="dxa"/>
          </w:tcPr>
          <w:p w14:paraId="76862FA5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14DED204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32BADB5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DB3D2D0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11A18134" w14:textId="77777777">
        <w:tc>
          <w:tcPr>
            <w:tcW w:w="2304" w:type="dxa"/>
          </w:tcPr>
          <w:p w14:paraId="2CBA5BF7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466E920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B0A34A8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1930E89" w14:textId="77777777" w:rsidR="008C4393" w:rsidRPr="00D047E9" w:rsidRDefault="008C4393">
            <w:pPr>
              <w:pStyle w:val="Tabletext"/>
            </w:pPr>
          </w:p>
        </w:tc>
      </w:tr>
    </w:tbl>
    <w:p w14:paraId="7BE65CC9" w14:textId="77777777" w:rsidR="008C4393" w:rsidRPr="00D047E9" w:rsidRDefault="008C4393"/>
    <w:p w14:paraId="4F82945D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5F828BAD" w14:textId="77777777" w:rsidR="00D047E9" w:rsidRPr="00B66648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B6664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2E354829" w14:textId="632CFE53" w:rsidR="00D047E9" w:rsidRPr="00B66648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B6664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FC3193">
        <w:rPr>
          <w:noProof/>
        </w:rPr>
        <w:t>5</w:t>
      </w:r>
    </w:p>
    <w:p w14:paraId="4D1E1E57" w14:textId="77777777"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177EDA75" w14:textId="77777777" w:rsidR="008C4393" w:rsidRPr="00D047E9" w:rsidRDefault="008C4393" w:rsidP="00D047E9">
      <w:pPr>
        <w:pStyle w:val="InfoBlue"/>
      </w:pPr>
    </w:p>
    <w:p w14:paraId="788F6EBA" w14:textId="77777777" w:rsidR="008C4393" w:rsidRPr="00D047E9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26A958DB" w14:textId="581CA837" w:rsidR="0004741B" w:rsidRPr="00113D85" w:rsidRDefault="0004741B" w:rsidP="0004741B">
      <w:pPr>
        <w:spacing w:line="240" w:lineRule="auto"/>
        <w:ind w:firstLine="720"/>
        <w:jc w:val="both"/>
        <w:rPr>
          <w:bCs/>
          <w:iCs/>
          <w:sz w:val="24"/>
        </w:rPr>
      </w:pPr>
      <w:r w:rsidRPr="00113D85">
        <w:rPr>
          <w:b/>
          <w:iCs/>
          <w:sz w:val="24"/>
        </w:rPr>
        <w:t>Use case:</w:t>
      </w:r>
      <w:r w:rsidRPr="00113D85">
        <w:rPr>
          <w:bCs/>
          <w:iCs/>
          <w:sz w:val="24"/>
        </w:rPr>
        <w:t xml:space="preserve"> </w:t>
      </w:r>
      <w:r w:rsidR="007344B5" w:rsidRPr="00113D85">
        <w:rPr>
          <w:bCs/>
          <w:iCs/>
          <w:sz w:val="24"/>
        </w:rPr>
        <w:t>login into the application’s main screen</w:t>
      </w:r>
    </w:p>
    <w:p w14:paraId="49C29B88" w14:textId="18ABC2F5" w:rsidR="0004741B" w:rsidRPr="00113D85" w:rsidRDefault="0004741B" w:rsidP="0004741B">
      <w:pPr>
        <w:spacing w:line="240" w:lineRule="auto"/>
        <w:ind w:firstLine="720"/>
        <w:jc w:val="both"/>
        <w:rPr>
          <w:bCs/>
          <w:iCs/>
          <w:sz w:val="24"/>
        </w:rPr>
      </w:pPr>
      <w:r w:rsidRPr="00113D85">
        <w:rPr>
          <w:b/>
          <w:iCs/>
          <w:sz w:val="24"/>
        </w:rPr>
        <w:t>Level:</w:t>
      </w:r>
      <w:r w:rsidRPr="00113D85">
        <w:rPr>
          <w:bCs/>
          <w:iCs/>
          <w:sz w:val="24"/>
        </w:rPr>
        <w:t xml:space="preserve"> </w:t>
      </w:r>
      <w:r w:rsidR="007344B5" w:rsidRPr="00113D85">
        <w:rPr>
          <w:bCs/>
          <w:iCs/>
          <w:sz w:val="24"/>
        </w:rPr>
        <w:t>user-goal</w:t>
      </w:r>
    </w:p>
    <w:p w14:paraId="49D57F4E" w14:textId="43866B35" w:rsidR="0004741B" w:rsidRPr="00113D85" w:rsidRDefault="0004741B" w:rsidP="0004741B">
      <w:pPr>
        <w:spacing w:line="240" w:lineRule="auto"/>
        <w:ind w:firstLine="720"/>
        <w:jc w:val="both"/>
        <w:rPr>
          <w:bCs/>
          <w:iCs/>
          <w:sz w:val="24"/>
        </w:rPr>
      </w:pPr>
      <w:r w:rsidRPr="00113D85">
        <w:rPr>
          <w:b/>
          <w:iCs/>
          <w:sz w:val="24"/>
        </w:rPr>
        <w:t>Primary actor:</w:t>
      </w:r>
      <w:r w:rsidRPr="00113D85">
        <w:rPr>
          <w:bCs/>
          <w:iCs/>
          <w:sz w:val="24"/>
        </w:rPr>
        <w:t xml:space="preserve"> </w:t>
      </w:r>
      <w:r w:rsidR="007344B5" w:rsidRPr="00113D85">
        <w:rPr>
          <w:bCs/>
          <w:iCs/>
          <w:sz w:val="24"/>
        </w:rPr>
        <w:t>registered / unregistered user (reader)</w:t>
      </w:r>
    </w:p>
    <w:p w14:paraId="1E81B771" w14:textId="164844E7" w:rsidR="006C543D" w:rsidRPr="00113D85" w:rsidRDefault="006C543D" w:rsidP="0004741B">
      <w:pPr>
        <w:spacing w:line="240" w:lineRule="auto"/>
        <w:ind w:left="720"/>
        <w:jc w:val="both"/>
        <w:rPr>
          <w:bCs/>
          <w:iCs/>
          <w:sz w:val="24"/>
        </w:rPr>
      </w:pPr>
      <w:r w:rsidRPr="00113D85">
        <w:rPr>
          <w:b/>
          <w:iCs/>
          <w:sz w:val="24"/>
        </w:rPr>
        <w:t>Main success scenario:</w:t>
      </w:r>
      <w:r w:rsidRPr="00113D85">
        <w:rPr>
          <w:bCs/>
          <w:iCs/>
          <w:sz w:val="24"/>
        </w:rPr>
        <w:t xml:space="preserve"> </w:t>
      </w:r>
      <w:r w:rsidR="007344B5" w:rsidRPr="00113D85">
        <w:rPr>
          <w:bCs/>
          <w:iCs/>
          <w:sz w:val="24"/>
        </w:rPr>
        <w:t>enter the login screen, type username and password, login</w:t>
      </w:r>
    </w:p>
    <w:p w14:paraId="7167374D" w14:textId="093475AC" w:rsidR="00D047E9" w:rsidRPr="00113D85" w:rsidRDefault="00D047E9" w:rsidP="0004741B">
      <w:pPr>
        <w:spacing w:line="240" w:lineRule="auto"/>
        <w:ind w:left="720"/>
        <w:jc w:val="both"/>
        <w:rPr>
          <w:bCs/>
          <w:iCs/>
          <w:sz w:val="24"/>
        </w:rPr>
      </w:pPr>
      <w:r w:rsidRPr="00113D85">
        <w:rPr>
          <w:b/>
          <w:iCs/>
          <w:sz w:val="24"/>
        </w:rPr>
        <w:t>Extensions:</w:t>
      </w:r>
      <w:r w:rsidRPr="00113D85">
        <w:rPr>
          <w:bCs/>
          <w:iCs/>
          <w:sz w:val="24"/>
        </w:rPr>
        <w:t xml:space="preserve"> </w:t>
      </w:r>
      <w:r w:rsidR="007344B5" w:rsidRPr="00113D85">
        <w:rPr>
          <w:bCs/>
          <w:iCs/>
          <w:sz w:val="24"/>
        </w:rPr>
        <w:t>login failed because of: unregistered user (the user should create an account in the sign up interface), bad password, bad username (in these two cases the user retries the credentials for logging in).</w:t>
      </w:r>
    </w:p>
    <w:p w14:paraId="60EF5707" w14:textId="77777777" w:rsidR="00731234" w:rsidRPr="00113D85" w:rsidRDefault="00731234" w:rsidP="0004741B">
      <w:pPr>
        <w:spacing w:line="240" w:lineRule="auto"/>
        <w:ind w:left="720"/>
        <w:jc w:val="both"/>
        <w:rPr>
          <w:bCs/>
          <w:iCs/>
          <w:sz w:val="24"/>
        </w:rPr>
      </w:pPr>
    </w:p>
    <w:p w14:paraId="4F967235" w14:textId="764A8D00" w:rsidR="00731234" w:rsidRPr="00113D85" w:rsidRDefault="00731234" w:rsidP="00731234">
      <w:pPr>
        <w:spacing w:line="240" w:lineRule="auto"/>
        <w:ind w:firstLine="720"/>
        <w:jc w:val="both"/>
        <w:rPr>
          <w:bCs/>
          <w:iCs/>
          <w:sz w:val="24"/>
        </w:rPr>
      </w:pPr>
      <w:r w:rsidRPr="00113D85">
        <w:rPr>
          <w:b/>
          <w:iCs/>
          <w:sz w:val="24"/>
        </w:rPr>
        <w:t>Use case:</w:t>
      </w:r>
      <w:r w:rsidRPr="00113D85">
        <w:rPr>
          <w:bCs/>
          <w:iCs/>
          <w:sz w:val="24"/>
        </w:rPr>
        <w:t xml:space="preserve"> </w:t>
      </w:r>
      <w:r w:rsidR="007344B5" w:rsidRPr="00113D85">
        <w:rPr>
          <w:bCs/>
          <w:iCs/>
          <w:sz w:val="24"/>
        </w:rPr>
        <w:t xml:space="preserve">take part in the books’ cycle </w:t>
      </w:r>
    </w:p>
    <w:p w14:paraId="59A849C6" w14:textId="20A51C3A" w:rsidR="00731234" w:rsidRPr="00113D85" w:rsidRDefault="00731234" w:rsidP="00731234">
      <w:pPr>
        <w:spacing w:line="240" w:lineRule="auto"/>
        <w:ind w:firstLine="720"/>
        <w:jc w:val="both"/>
        <w:rPr>
          <w:bCs/>
          <w:iCs/>
          <w:sz w:val="24"/>
        </w:rPr>
      </w:pPr>
      <w:r w:rsidRPr="00113D85">
        <w:rPr>
          <w:b/>
          <w:iCs/>
          <w:sz w:val="24"/>
        </w:rPr>
        <w:t>Level:</w:t>
      </w:r>
      <w:r w:rsidRPr="00113D85">
        <w:rPr>
          <w:bCs/>
          <w:iCs/>
          <w:sz w:val="24"/>
        </w:rPr>
        <w:t xml:space="preserve"> </w:t>
      </w:r>
      <w:r w:rsidR="007344B5" w:rsidRPr="00113D85">
        <w:rPr>
          <w:bCs/>
          <w:iCs/>
          <w:sz w:val="24"/>
        </w:rPr>
        <w:t>sub - function</w:t>
      </w:r>
    </w:p>
    <w:p w14:paraId="282307B3" w14:textId="7D2A632B" w:rsidR="00731234" w:rsidRPr="00113D85" w:rsidRDefault="00731234" w:rsidP="00731234">
      <w:pPr>
        <w:spacing w:line="240" w:lineRule="auto"/>
        <w:ind w:firstLine="720"/>
        <w:jc w:val="both"/>
        <w:rPr>
          <w:bCs/>
          <w:iCs/>
          <w:sz w:val="24"/>
        </w:rPr>
      </w:pPr>
      <w:r w:rsidRPr="00113D85">
        <w:rPr>
          <w:b/>
          <w:iCs/>
          <w:sz w:val="24"/>
        </w:rPr>
        <w:t>Primary actor:</w:t>
      </w:r>
      <w:r w:rsidRPr="00113D85">
        <w:rPr>
          <w:bCs/>
          <w:iCs/>
          <w:sz w:val="24"/>
        </w:rPr>
        <w:t xml:space="preserve"> </w:t>
      </w:r>
      <w:r w:rsidR="007344B5" w:rsidRPr="00113D85">
        <w:rPr>
          <w:bCs/>
          <w:iCs/>
          <w:sz w:val="24"/>
        </w:rPr>
        <w:t>registered user (reader)</w:t>
      </w:r>
    </w:p>
    <w:p w14:paraId="62EB1E8A" w14:textId="7DF24550" w:rsidR="00731234" w:rsidRPr="00113D85" w:rsidRDefault="00731234" w:rsidP="00731234">
      <w:pPr>
        <w:spacing w:line="240" w:lineRule="auto"/>
        <w:ind w:left="720"/>
        <w:jc w:val="both"/>
        <w:rPr>
          <w:bCs/>
          <w:iCs/>
          <w:sz w:val="24"/>
        </w:rPr>
      </w:pPr>
      <w:r w:rsidRPr="00113D85">
        <w:rPr>
          <w:b/>
          <w:iCs/>
          <w:sz w:val="24"/>
        </w:rPr>
        <w:t>Main success scenario:</w:t>
      </w:r>
      <w:r w:rsidRPr="00113D85">
        <w:rPr>
          <w:bCs/>
          <w:iCs/>
          <w:sz w:val="24"/>
        </w:rPr>
        <w:t xml:space="preserve"> </w:t>
      </w:r>
      <w:r w:rsidR="007344B5" w:rsidRPr="00113D85">
        <w:rPr>
          <w:bCs/>
          <w:iCs/>
          <w:sz w:val="24"/>
        </w:rPr>
        <w:t>from the main screen, search for books of interest, enter book post, start chat with seller with intent to buy / exchange</w:t>
      </w:r>
    </w:p>
    <w:p w14:paraId="70FF7D08" w14:textId="2D8E3857" w:rsidR="00731234" w:rsidRPr="00113D85" w:rsidRDefault="00731234" w:rsidP="00731234">
      <w:pPr>
        <w:spacing w:line="240" w:lineRule="auto"/>
        <w:ind w:left="720"/>
        <w:jc w:val="both"/>
        <w:rPr>
          <w:bCs/>
          <w:iCs/>
          <w:sz w:val="24"/>
        </w:rPr>
      </w:pPr>
      <w:r w:rsidRPr="00113D85">
        <w:rPr>
          <w:b/>
          <w:iCs/>
          <w:sz w:val="24"/>
        </w:rPr>
        <w:t>Extensions:</w:t>
      </w:r>
      <w:r w:rsidRPr="00113D85">
        <w:rPr>
          <w:bCs/>
          <w:iCs/>
          <w:sz w:val="24"/>
        </w:rPr>
        <w:t xml:space="preserve"> </w:t>
      </w:r>
      <w:r w:rsidR="007344B5" w:rsidRPr="00113D85">
        <w:rPr>
          <w:bCs/>
          <w:iCs/>
          <w:sz w:val="24"/>
        </w:rPr>
        <w:t>add / remove posts related to your own books</w:t>
      </w:r>
    </w:p>
    <w:p w14:paraId="21A2DE7A" w14:textId="003DC218" w:rsidR="00731234" w:rsidRPr="00113D85" w:rsidRDefault="00731234" w:rsidP="0004741B">
      <w:pPr>
        <w:spacing w:line="240" w:lineRule="auto"/>
        <w:ind w:left="720"/>
        <w:jc w:val="both"/>
        <w:rPr>
          <w:bCs/>
          <w:iCs/>
          <w:sz w:val="24"/>
        </w:rPr>
      </w:pPr>
    </w:p>
    <w:p w14:paraId="626C78EC" w14:textId="44503B6E" w:rsidR="00731234" w:rsidRPr="00113D85" w:rsidRDefault="00731234" w:rsidP="00731234">
      <w:pPr>
        <w:spacing w:line="240" w:lineRule="auto"/>
        <w:ind w:firstLine="720"/>
        <w:jc w:val="both"/>
        <w:rPr>
          <w:bCs/>
          <w:iCs/>
          <w:sz w:val="24"/>
        </w:rPr>
      </w:pPr>
      <w:r w:rsidRPr="00113D85">
        <w:rPr>
          <w:b/>
          <w:iCs/>
          <w:sz w:val="24"/>
        </w:rPr>
        <w:t>Use case:</w:t>
      </w:r>
      <w:r w:rsidRPr="00113D85">
        <w:rPr>
          <w:bCs/>
          <w:iCs/>
          <w:sz w:val="24"/>
        </w:rPr>
        <w:t xml:space="preserve"> </w:t>
      </w:r>
      <w:r w:rsidR="00113D85" w:rsidRPr="00113D85">
        <w:rPr>
          <w:bCs/>
          <w:iCs/>
          <w:sz w:val="24"/>
        </w:rPr>
        <w:t>socialize using the application</w:t>
      </w:r>
    </w:p>
    <w:p w14:paraId="7667DA5C" w14:textId="7AFCA87F" w:rsidR="00731234" w:rsidRPr="00113D85" w:rsidRDefault="00731234" w:rsidP="00731234">
      <w:pPr>
        <w:spacing w:line="240" w:lineRule="auto"/>
        <w:ind w:firstLine="720"/>
        <w:jc w:val="both"/>
        <w:rPr>
          <w:bCs/>
          <w:iCs/>
          <w:sz w:val="24"/>
        </w:rPr>
      </w:pPr>
      <w:r w:rsidRPr="00113D85">
        <w:rPr>
          <w:b/>
          <w:iCs/>
          <w:sz w:val="24"/>
        </w:rPr>
        <w:t>Level:</w:t>
      </w:r>
      <w:r w:rsidRPr="00113D85">
        <w:rPr>
          <w:bCs/>
          <w:iCs/>
          <w:sz w:val="24"/>
        </w:rPr>
        <w:t xml:space="preserve"> </w:t>
      </w:r>
      <w:r w:rsidR="007344B5" w:rsidRPr="00113D85">
        <w:rPr>
          <w:bCs/>
          <w:iCs/>
          <w:sz w:val="24"/>
        </w:rPr>
        <w:t>sub - function</w:t>
      </w:r>
    </w:p>
    <w:p w14:paraId="0930F974" w14:textId="5BF0902B" w:rsidR="00731234" w:rsidRPr="00113D85" w:rsidRDefault="00731234" w:rsidP="00731234">
      <w:pPr>
        <w:spacing w:line="240" w:lineRule="auto"/>
        <w:ind w:firstLine="720"/>
        <w:jc w:val="both"/>
        <w:rPr>
          <w:bCs/>
          <w:iCs/>
          <w:sz w:val="24"/>
        </w:rPr>
      </w:pPr>
      <w:r w:rsidRPr="00113D85">
        <w:rPr>
          <w:b/>
          <w:iCs/>
          <w:sz w:val="24"/>
        </w:rPr>
        <w:t>Primary actor:</w:t>
      </w:r>
      <w:r w:rsidRPr="00113D85">
        <w:rPr>
          <w:bCs/>
          <w:iCs/>
          <w:sz w:val="24"/>
        </w:rPr>
        <w:t xml:space="preserve"> </w:t>
      </w:r>
      <w:r w:rsidR="007344B5" w:rsidRPr="00113D85">
        <w:rPr>
          <w:bCs/>
          <w:iCs/>
          <w:sz w:val="24"/>
        </w:rPr>
        <w:t>registered user (reader)</w:t>
      </w:r>
    </w:p>
    <w:p w14:paraId="36DE9EB3" w14:textId="2650D35D" w:rsidR="00731234" w:rsidRPr="00113D85" w:rsidRDefault="00731234" w:rsidP="00731234">
      <w:pPr>
        <w:spacing w:line="240" w:lineRule="auto"/>
        <w:ind w:left="720"/>
        <w:jc w:val="both"/>
        <w:rPr>
          <w:bCs/>
          <w:iCs/>
          <w:sz w:val="24"/>
        </w:rPr>
      </w:pPr>
      <w:r w:rsidRPr="00113D85">
        <w:rPr>
          <w:b/>
          <w:iCs/>
          <w:sz w:val="24"/>
        </w:rPr>
        <w:t>Main success scenario:</w:t>
      </w:r>
      <w:r w:rsidRPr="00113D85">
        <w:rPr>
          <w:bCs/>
          <w:iCs/>
          <w:sz w:val="24"/>
        </w:rPr>
        <w:t xml:space="preserve"> </w:t>
      </w:r>
      <w:r w:rsidR="007344B5" w:rsidRPr="00113D85">
        <w:rPr>
          <w:bCs/>
          <w:iCs/>
          <w:sz w:val="24"/>
        </w:rPr>
        <w:t>from the main screen, chat with contacts from your list</w:t>
      </w:r>
    </w:p>
    <w:p w14:paraId="157AFE6A" w14:textId="4CAE3B9D" w:rsidR="00731234" w:rsidRPr="00113D85" w:rsidRDefault="00731234" w:rsidP="00731234">
      <w:pPr>
        <w:spacing w:line="240" w:lineRule="auto"/>
        <w:ind w:left="720"/>
        <w:jc w:val="both"/>
        <w:rPr>
          <w:bCs/>
          <w:iCs/>
          <w:sz w:val="24"/>
        </w:rPr>
      </w:pPr>
      <w:r w:rsidRPr="00113D85">
        <w:rPr>
          <w:b/>
          <w:iCs/>
          <w:sz w:val="24"/>
        </w:rPr>
        <w:t>Extensions:</w:t>
      </w:r>
      <w:r w:rsidRPr="00113D85">
        <w:rPr>
          <w:bCs/>
          <w:iCs/>
          <w:sz w:val="24"/>
        </w:rPr>
        <w:t xml:space="preserve"> </w:t>
      </w:r>
      <w:r w:rsidR="007344B5" w:rsidRPr="00113D85">
        <w:rPr>
          <w:bCs/>
          <w:iCs/>
          <w:sz w:val="24"/>
        </w:rPr>
        <w:t xml:space="preserve">add / remove contacts, chat with people </w:t>
      </w:r>
      <w:r w:rsidR="00113D85" w:rsidRPr="00113D85">
        <w:rPr>
          <w:bCs/>
          <w:iCs/>
          <w:sz w:val="24"/>
        </w:rPr>
        <w:t xml:space="preserve">from groups </w:t>
      </w:r>
      <w:r w:rsidR="007344B5" w:rsidRPr="00113D85">
        <w:rPr>
          <w:bCs/>
          <w:iCs/>
          <w:sz w:val="24"/>
        </w:rPr>
        <w:t>you belong to</w:t>
      </w:r>
    </w:p>
    <w:p w14:paraId="5331D44B" w14:textId="78C3C6EF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09B3C759" w14:textId="50F35302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21C45DFA" w14:textId="05560907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50A516C7" w14:textId="6867A3D6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6B0536E2" w14:textId="42177CC1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1A19CD4F" w14:textId="6AE61754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1819E43C" w14:textId="345588DF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507099E5" w14:textId="0ACCB997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6AF88FB3" w14:textId="5CADA88E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0D284A66" w14:textId="5DBAD35D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634B8C59" w14:textId="64540BF2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075B260C" w14:textId="4ECF59C0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03B2E7DB" w14:textId="01756C84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10D0C106" w14:textId="3389B815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4567C5BF" w14:textId="391A16DA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38EB7EEA" w14:textId="3D70A90E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261253F5" w14:textId="282B97A0" w:rsidR="00113D85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2B64A2C1" w14:textId="77777777" w:rsidR="00113D85" w:rsidRPr="00731234" w:rsidRDefault="00113D85" w:rsidP="00731234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5C4BC90A" w14:textId="77777777" w:rsidR="00731234" w:rsidRPr="00B66648" w:rsidRDefault="00731234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59EEB168" w14:textId="519A49BB" w:rsidR="008C4393" w:rsidRDefault="00D047E9">
      <w:pPr>
        <w:pStyle w:val="Titlu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14:paraId="270B7C3A" w14:textId="6D2F60E5" w:rsidR="006703B5" w:rsidRPr="006703B5" w:rsidRDefault="00D4427C" w:rsidP="006703B5">
      <w:pPr>
        <w:numPr>
          <w:ilvl w:val="0"/>
          <w:numId w:val="23"/>
        </w:numPr>
      </w:pPr>
      <w:r>
        <w:t>Enter the application</w:t>
      </w:r>
    </w:p>
    <w:p w14:paraId="033AC3FA" w14:textId="07D38D61" w:rsidR="00D4427C" w:rsidRDefault="00B20189" w:rsidP="00113D85">
      <w:pPr>
        <w:pStyle w:val="InfoBlue"/>
        <w:rPr>
          <w:noProof/>
        </w:rPr>
      </w:pPr>
      <w:r>
        <w:rPr>
          <w:noProof/>
        </w:rPr>
        <w:pict w14:anchorId="4BCCC3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ine 1" o:spid="_x0000_i1025" type="#_x0000_t75" style="width:333.75pt;height:293.25pt;visibility:visible;mso-wrap-style:square">
            <v:imagedata r:id="rId8" o:title=""/>
          </v:shape>
        </w:pict>
      </w:r>
    </w:p>
    <w:p w14:paraId="59E36634" w14:textId="03D4B9ED" w:rsidR="00113D85" w:rsidRDefault="00113D85" w:rsidP="00113D85">
      <w:pPr>
        <w:pStyle w:val="Corptext"/>
      </w:pPr>
    </w:p>
    <w:p w14:paraId="12ED7531" w14:textId="3AB5A634" w:rsidR="00113D85" w:rsidRDefault="00113D85" w:rsidP="00113D85">
      <w:pPr>
        <w:pStyle w:val="Corptext"/>
      </w:pPr>
    </w:p>
    <w:p w14:paraId="65B5E4B7" w14:textId="0E1439CB" w:rsidR="00113D85" w:rsidRDefault="00113D85" w:rsidP="00113D85">
      <w:pPr>
        <w:pStyle w:val="Corptext"/>
      </w:pPr>
    </w:p>
    <w:p w14:paraId="38F9D725" w14:textId="63BF7B55" w:rsidR="00113D85" w:rsidRDefault="00113D85" w:rsidP="00113D85">
      <w:pPr>
        <w:pStyle w:val="Corptext"/>
      </w:pPr>
    </w:p>
    <w:p w14:paraId="43EB645D" w14:textId="3876209F" w:rsidR="00113D85" w:rsidRDefault="00113D85" w:rsidP="00113D85">
      <w:pPr>
        <w:pStyle w:val="Corptext"/>
      </w:pPr>
    </w:p>
    <w:p w14:paraId="26CE4FA0" w14:textId="53D17B20" w:rsidR="00113D85" w:rsidRDefault="00113D85" w:rsidP="00113D85">
      <w:pPr>
        <w:pStyle w:val="Corptext"/>
      </w:pPr>
    </w:p>
    <w:p w14:paraId="266D57D6" w14:textId="4BCF8515" w:rsidR="00113D85" w:rsidRDefault="00113D85" w:rsidP="00113D85">
      <w:pPr>
        <w:pStyle w:val="Corptext"/>
      </w:pPr>
    </w:p>
    <w:p w14:paraId="73315662" w14:textId="46CBF30C" w:rsidR="00113D85" w:rsidRDefault="00113D85" w:rsidP="00113D85">
      <w:pPr>
        <w:pStyle w:val="Corptext"/>
      </w:pPr>
    </w:p>
    <w:p w14:paraId="19380088" w14:textId="14792DD6" w:rsidR="00113D85" w:rsidRDefault="00113D85" w:rsidP="00113D85">
      <w:pPr>
        <w:pStyle w:val="Corptext"/>
      </w:pPr>
    </w:p>
    <w:p w14:paraId="07E028B6" w14:textId="3D8689E9" w:rsidR="00113D85" w:rsidRDefault="00113D85" w:rsidP="00113D85">
      <w:pPr>
        <w:pStyle w:val="Corptext"/>
      </w:pPr>
    </w:p>
    <w:p w14:paraId="6D658788" w14:textId="6B0D6F14" w:rsidR="00113D85" w:rsidRDefault="00113D85" w:rsidP="00113D85">
      <w:pPr>
        <w:pStyle w:val="Corptext"/>
      </w:pPr>
    </w:p>
    <w:p w14:paraId="7D6B4A13" w14:textId="1805A5D4" w:rsidR="00113D85" w:rsidRDefault="00113D85" w:rsidP="00113D85">
      <w:pPr>
        <w:pStyle w:val="Corptext"/>
      </w:pPr>
    </w:p>
    <w:p w14:paraId="2BB77149" w14:textId="3781CAFF" w:rsidR="00113D85" w:rsidRDefault="00113D85" w:rsidP="00113D85">
      <w:pPr>
        <w:pStyle w:val="Corptext"/>
      </w:pPr>
    </w:p>
    <w:p w14:paraId="09556B70" w14:textId="2D075026" w:rsidR="00113D85" w:rsidRDefault="00113D85" w:rsidP="00113D85">
      <w:pPr>
        <w:pStyle w:val="Corptext"/>
      </w:pPr>
    </w:p>
    <w:p w14:paraId="0C9A9EF2" w14:textId="22D054ED" w:rsidR="00113D85" w:rsidRDefault="00113D85" w:rsidP="00113D85">
      <w:pPr>
        <w:pStyle w:val="Corptext"/>
      </w:pPr>
    </w:p>
    <w:p w14:paraId="2D56C59E" w14:textId="74E7F6BE" w:rsidR="00113D85" w:rsidRDefault="00113D85" w:rsidP="00113D85">
      <w:pPr>
        <w:pStyle w:val="Corptext"/>
      </w:pPr>
    </w:p>
    <w:p w14:paraId="01F1C7A5" w14:textId="77777777" w:rsidR="00113D85" w:rsidRPr="00113D85" w:rsidRDefault="00113D85" w:rsidP="00113D85">
      <w:pPr>
        <w:pStyle w:val="Corptext"/>
      </w:pPr>
    </w:p>
    <w:p w14:paraId="5895FC0A" w14:textId="66E392E3" w:rsidR="00D4427C" w:rsidRDefault="00113D85" w:rsidP="00D4427C">
      <w:pPr>
        <w:pStyle w:val="Corptext"/>
        <w:numPr>
          <w:ilvl w:val="0"/>
          <w:numId w:val="23"/>
        </w:numPr>
      </w:pPr>
      <w:r>
        <w:lastRenderedPageBreak/>
        <w:t>Take part in books’ cycle</w:t>
      </w:r>
    </w:p>
    <w:p w14:paraId="684091F0" w14:textId="392BECD5" w:rsidR="007344B5" w:rsidRDefault="00B20189" w:rsidP="007344B5">
      <w:pPr>
        <w:pStyle w:val="Corptext"/>
      </w:pPr>
      <w:r>
        <w:rPr>
          <w:noProof/>
        </w:rPr>
        <w:pict w14:anchorId="72D38F43">
          <v:shape id="_x0000_i1026" type="#_x0000_t75" style="width:468pt;height:294pt;visibility:visible;mso-wrap-style:square">
            <v:imagedata r:id="rId9" o:title=""/>
          </v:shape>
        </w:pict>
      </w:r>
    </w:p>
    <w:p w14:paraId="39417764" w14:textId="4EC4807B" w:rsidR="00D4427C" w:rsidRDefault="00D4427C" w:rsidP="00D4427C">
      <w:pPr>
        <w:pStyle w:val="Corptext"/>
        <w:rPr>
          <w:noProof/>
        </w:rPr>
      </w:pPr>
    </w:p>
    <w:p w14:paraId="3A50790F" w14:textId="0DA68EF4" w:rsidR="00D4427C" w:rsidRDefault="00D4427C" w:rsidP="00D4427C">
      <w:pPr>
        <w:pStyle w:val="Corptext"/>
        <w:numPr>
          <w:ilvl w:val="0"/>
          <w:numId w:val="23"/>
        </w:numPr>
      </w:pPr>
      <w:r>
        <w:rPr>
          <w:noProof/>
        </w:rPr>
        <w:t xml:space="preserve">Socialize using the application </w:t>
      </w:r>
    </w:p>
    <w:p w14:paraId="49C6D180" w14:textId="139562F6" w:rsidR="00D4427C" w:rsidRPr="00D4427C" w:rsidRDefault="00B20189" w:rsidP="00D4427C">
      <w:pPr>
        <w:pStyle w:val="Corptext"/>
      </w:pPr>
      <w:r>
        <w:rPr>
          <w:noProof/>
        </w:rPr>
        <w:pict w14:anchorId="7325FE30">
          <v:shape id="_x0000_i1027" type="#_x0000_t75" style="width:386.25pt;height:173.25pt;visibility:visible;mso-wrap-style:square">
            <v:imagedata r:id="rId10" o:title=""/>
          </v:shape>
        </w:pict>
      </w:r>
    </w:p>
    <w:sectPr w:rsidR="00D4427C" w:rsidRPr="00D4427C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0498D" w14:textId="77777777" w:rsidR="001A72F0" w:rsidRDefault="001A72F0">
      <w:pPr>
        <w:spacing w:line="240" w:lineRule="auto"/>
      </w:pPr>
      <w:r>
        <w:separator/>
      </w:r>
    </w:p>
  </w:endnote>
  <w:endnote w:type="continuationSeparator" w:id="0">
    <w:p w14:paraId="18BA2562" w14:textId="77777777" w:rsidR="001A72F0" w:rsidRDefault="001A72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1BA1972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2B9B5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BB4691" w14:textId="6C360212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6703B5">
            <w:t>Stancu Gabriel - Iulian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B2018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8F2594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14:paraId="21316F4B" w14:textId="77777777"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B9573" w14:textId="77777777" w:rsidR="001A72F0" w:rsidRDefault="001A72F0">
      <w:pPr>
        <w:spacing w:line="240" w:lineRule="auto"/>
      </w:pPr>
      <w:r>
        <w:separator/>
      </w:r>
    </w:p>
  </w:footnote>
  <w:footnote w:type="continuationSeparator" w:id="0">
    <w:p w14:paraId="297E9218" w14:textId="77777777" w:rsidR="001A72F0" w:rsidRDefault="001A72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B5573" w14:textId="77777777" w:rsidR="008C4393" w:rsidRDefault="008C4393">
    <w:pPr>
      <w:rPr>
        <w:sz w:val="24"/>
      </w:rPr>
    </w:pPr>
  </w:p>
  <w:p w14:paraId="74E9DE69" w14:textId="77777777" w:rsidR="008C4393" w:rsidRDefault="008C4393">
    <w:pPr>
      <w:pBdr>
        <w:top w:val="single" w:sz="6" w:space="1" w:color="auto"/>
      </w:pBdr>
      <w:rPr>
        <w:sz w:val="24"/>
      </w:rPr>
    </w:pPr>
  </w:p>
  <w:p w14:paraId="4B0666D8" w14:textId="787F45FB" w:rsidR="008C4393" w:rsidRDefault="00B66648">
    <w:pPr>
      <w:pBdr>
        <w:bottom w:val="single" w:sz="6" w:space="1" w:color="auto"/>
      </w:pBdr>
      <w:jc w:val="right"/>
    </w:pPr>
    <w:fldSimple w:instr=" DOCPROPERTY &quot;Company&quot;  \* MERGEFORMAT ">
      <w:r w:rsidR="0004741B">
        <w:rPr>
          <w:rFonts w:ascii="Arial" w:hAnsi="Arial"/>
          <w:b/>
          <w:sz w:val="36"/>
        </w:rPr>
        <w:t>St</w:t>
      </w:r>
      <w:r w:rsidR="006703B5">
        <w:rPr>
          <w:rFonts w:ascii="Arial" w:hAnsi="Arial"/>
          <w:b/>
          <w:sz w:val="36"/>
        </w:rPr>
        <w:t>ancu Gabriel - Iulian</w:t>
      </w:r>
    </w:fldSimple>
  </w:p>
  <w:p w14:paraId="4FA43A52" w14:textId="2CA23A31" w:rsidR="0004741B" w:rsidRDefault="00B66648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703B5">
        <w:rPr>
          <w:rFonts w:ascii="Arial" w:hAnsi="Arial"/>
          <w:b/>
          <w:sz w:val="36"/>
        </w:rPr>
        <w:t>30432</w:t>
      </w:r>
    </w:fldSimple>
  </w:p>
  <w:p w14:paraId="6A5E2B10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39A6E565" w14:textId="77777777"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7A10FD65" w14:textId="77777777">
      <w:tc>
        <w:tcPr>
          <w:tcW w:w="6379" w:type="dxa"/>
        </w:tcPr>
        <w:p w14:paraId="7294E327" w14:textId="64CF97F3" w:rsidR="008C4393" w:rsidRDefault="006703B5">
          <w:r>
            <w:t>BookLoop</w:t>
          </w:r>
        </w:p>
      </w:tc>
      <w:tc>
        <w:tcPr>
          <w:tcW w:w="3179" w:type="dxa"/>
        </w:tcPr>
        <w:p w14:paraId="54DB3F1C" w14:textId="05435CAD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14:paraId="0FF72569" w14:textId="77777777">
      <w:tc>
        <w:tcPr>
          <w:tcW w:w="6379" w:type="dxa"/>
        </w:tcPr>
        <w:p w14:paraId="78D5FEEE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44A1D863" w14:textId="1CE62C89" w:rsidR="008C4393" w:rsidRDefault="00570E86">
          <w:r>
            <w:t xml:space="preserve">  Date:  </w:t>
          </w:r>
          <w:r w:rsidR="006703B5">
            <w:t>18 Mar 2021</w:t>
          </w:r>
        </w:p>
      </w:tc>
    </w:tr>
    <w:tr w:rsidR="008C4393" w14:paraId="472AA71D" w14:textId="77777777">
      <w:tc>
        <w:tcPr>
          <w:tcW w:w="9558" w:type="dxa"/>
          <w:gridSpan w:val="2"/>
        </w:tcPr>
        <w:p w14:paraId="1762DFA6" w14:textId="77777777" w:rsidR="008C4393" w:rsidRDefault="00570E86">
          <w:r>
            <w:t>&lt;document identifier&gt;</w:t>
          </w:r>
        </w:p>
      </w:tc>
    </w:tr>
  </w:tbl>
  <w:p w14:paraId="4A59EC22" w14:textId="77777777"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1263A5"/>
    <w:multiLevelType w:val="hybridMultilevel"/>
    <w:tmpl w:val="9ED6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113D85"/>
    <w:rsid w:val="001A72F0"/>
    <w:rsid w:val="002D02EB"/>
    <w:rsid w:val="0056530F"/>
    <w:rsid w:val="00570E86"/>
    <w:rsid w:val="00664E4B"/>
    <w:rsid w:val="006703B5"/>
    <w:rsid w:val="006C543D"/>
    <w:rsid w:val="00731234"/>
    <w:rsid w:val="007344B5"/>
    <w:rsid w:val="008C4393"/>
    <w:rsid w:val="0090593F"/>
    <w:rsid w:val="00B20189"/>
    <w:rsid w:val="00B66648"/>
    <w:rsid w:val="00C709E3"/>
    <w:rsid w:val="00D047E9"/>
    <w:rsid w:val="00D4427C"/>
    <w:rsid w:val="00D720D3"/>
    <w:rsid w:val="00FC319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5FF529"/>
  <w15:docId w15:val="{FCE489E8-BB11-46A8-82AF-1F521C82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53</TotalTime>
  <Pages>6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Gabriel Stancu</cp:lastModifiedBy>
  <cp:revision>7</cp:revision>
  <dcterms:created xsi:type="dcterms:W3CDTF">2010-02-24T09:14:00Z</dcterms:created>
  <dcterms:modified xsi:type="dcterms:W3CDTF">2021-03-15T12:28:00Z</dcterms:modified>
</cp:coreProperties>
</file>